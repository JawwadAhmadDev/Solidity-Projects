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CE66" w14:textId="71CC2F69" w:rsidR="00FD3A57" w:rsidRDefault="00773C19">
      <w:pPr>
        <w:pStyle w:val="Date"/>
      </w:pPr>
      <w:r>
        <w:t>1/1/2023</w:t>
      </w:r>
    </w:p>
    <w:p w14:paraId="5C25F91E" w14:textId="4172558B" w:rsidR="00FD3A57" w:rsidRDefault="00773C19">
      <w:pPr>
        <w:pStyle w:val="Title"/>
      </w:pPr>
      <w:r>
        <w:t>aRCHIEMETA NFT DRAW</w:t>
      </w:r>
    </w:p>
    <w:p w14:paraId="37D2DA7A" w14:textId="567EFCFE" w:rsidR="00FD3A57" w:rsidRDefault="00773C19">
      <w:pPr>
        <w:pStyle w:val="Heading1"/>
      </w:pPr>
      <w:r>
        <w:t>ARCHIEMETA NFT (ARCHIEAVA COLLECTION)</w:t>
      </w:r>
    </w:p>
    <w:p w14:paraId="2F144759" w14:textId="43D51982" w:rsidR="00FD3A57" w:rsidRDefault="00773C19">
      <w:r>
        <w:t>We have a total of 5000 NFTs in this collection</w:t>
      </w:r>
    </w:p>
    <w:p w14:paraId="3801F0AF" w14:textId="4E1EC8B2" w:rsidR="00FD3A57" w:rsidRDefault="00773C19">
      <w:pPr>
        <w:pStyle w:val="Heading2"/>
      </w:pPr>
      <w:r>
        <w:t>Levels (1-10)</w:t>
      </w:r>
    </w:p>
    <w:p w14:paraId="392455BB" w14:textId="0269E3DA" w:rsidR="00FD3A57" w:rsidRDefault="00773C19" w:rsidP="00773C19">
      <w:pPr>
        <w:pStyle w:val="Heading3"/>
      </w:pPr>
      <w:r>
        <w:t xml:space="preserve">We will sub-divide those 5000 </w:t>
      </w:r>
      <w:proofErr w:type="spellStart"/>
      <w:r>
        <w:t>nfts</w:t>
      </w:r>
      <w:proofErr w:type="spellEnd"/>
      <w:r>
        <w:t xml:space="preserve"> into 10 levels</w:t>
      </w:r>
    </w:p>
    <w:p w14:paraId="3356DBE4" w14:textId="5BB8F532" w:rsidR="00773C19" w:rsidRDefault="00773C19" w:rsidP="00773C19">
      <w:pPr>
        <w:pStyle w:val="Heading3"/>
      </w:pPr>
      <w:r>
        <w:t>Level</w:t>
      </w:r>
      <w:r>
        <w:tab/>
        <w:t>No of NFTS</w:t>
      </w:r>
      <w:r>
        <w:tab/>
        <w:t xml:space="preserve">pct of winning </w:t>
      </w:r>
      <w:r>
        <w:tab/>
        <w:t>% of winning to</w:t>
      </w:r>
    </w:p>
    <w:p w14:paraId="6B2C5590" w14:textId="51A16D6B" w:rsidR="00773C19" w:rsidRDefault="00773C19" w:rsidP="00773C19">
      <w:pPr>
        <w:pStyle w:val="Heading3"/>
        <w:numPr>
          <w:ilvl w:val="0"/>
          <w:numId w:val="0"/>
        </w:numPr>
        <w:ind w:left="3600"/>
      </w:pPr>
      <w:r>
        <w:t>To player</w:t>
      </w:r>
      <w:r>
        <w:tab/>
        <w:t xml:space="preserve">owner of </w:t>
      </w:r>
      <w:proofErr w:type="spellStart"/>
      <w:r>
        <w:t>nft</w:t>
      </w:r>
      <w:proofErr w:type="spellEnd"/>
    </w:p>
    <w:p w14:paraId="59C59303" w14:textId="4D5D2EC0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1      1000 </w:t>
      </w:r>
      <w:proofErr w:type="spellStart"/>
      <w:r>
        <w:t>nfts</w:t>
      </w:r>
      <w:proofErr w:type="spellEnd"/>
      <w:r>
        <w:t xml:space="preserve">.    </w:t>
      </w:r>
      <w:r>
        <w:tab/>
        <w:t xml:space="preserve">X </w:t>
      </w:r>
      <w:r w:rsidR="00DC5867">
        <w:t>.</w:t>
      </w:r>
      <w:r>
        <w:t>50</w:t>
      </w:r>
      <w:r>
        <w:tab/>
      </w:r>
      <w:r>
        <w:tab/>
        <w:t>5</w:t>
      </w:r>
      <w:proofErr w:type="gramStart"/>
      <w:r>
        <w:t>%  of</w:t>
      </w:r>
      <w:proofErr w:type="gramEnd"/>
      <w:r>
        <w:t xml:space="preserve"> the bet</w:t>
      </w:r>
    </w:p>
    <w:p w14:paraId="1A120520" w14:textId="03FDDC62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2 </w:t>
      </w:r>
      <w:r>
        <w:tab/>
        <w:t xml:space="preserve">900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60</w:t>
      </w:r>
      <w:r>
        <w:tab/>
      </w:r>
      <w:r>
        <w:tab/>
        <w:t>5%</w:t>
      </w:r>
    </w:p>
    <w:p w14:paraId="130B81DD" w14:textId="0AD76301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3.   </w:t>
      </w:r>
      <w:r>
        <w:tab/>
        <w:t xml:space="preserve">800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70</w:t>
      </w:r>
      <w:r>
        <w:tab/>
      </w:r>
      <w:r>
        <w:tab/>
        <w:t>5%</w:t>
      </w:r>
    </w:p>
    <w:p w14:paraId="362E3C23" w14:textId="3CFC45DD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4    </w:t>
      </w:r>
      <w:r>
        <w:tab/>
        <w:t xml:space="preserve">700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75</w:t>
      </w:r>
      <w:r>
        <w:tab/>
      </w:r>
      <w:r>
        <w:tab/>
        <w:t>5%</w:t>
      </w:r>
    </w:p>
    <w:p w14:paraId="44D77725" w14:textId="3510F3D8" w:rsidR="00773C19" w:rsidRDefault="00773C19" w:rsidP="00773C19">
      <w:pPr>
        <w:pStyle w:val="Heading3"/>
        <w:numPr>
          <w:ilvl w:val="2"/>
          <w:numId w:val="2"/>
        </w:numPr>
      </w:pPr>
      <w:r>
        <w:t xml:space="preserve">Level 5.    </w:t>
      </w:r>
      <w:r>
        <w:tab/>
        <w:t xml:space="preserve">550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80</w:t>
      </w:r>
      <w:r>
        <w:tab/>
      </w:r>
      <w:r>
        <w:tab/>
        <w:t>5%</w:t>
      </w:r>
    </w:p>
    <w:p w14:paraId="03CF8E2C" w14:textId="66678706" w:rsidR="00773C19" w:rsidRDefault="00773C19" w:rsidP="00773C19">
      <w:pPr>
        <w:pStyle w:val="Heading3"/>
        <w:numPr>
          <w:ilvl w:val="2"/>
          <w:numId w:val="2"/>
        </w:numPr>
      </w:pPr>
      <w:r>
        <w:t>Level 6</w:t>
      </w:r>
      <w:r>
        <w:tab/>
        <w:t xml:space="preserve">400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90</w:t>
      </w:r>
      <w:r>
        <w:tab/>
      </w:r>
      <w:r>
        <w:tab/>
        <w:t>5%</w:t>
      </w:r>
    </w:p>
    <w:p w14:paraId="2DA3D435" w14:textId="2779B508" w:rsidR="00773C19" w:rsidRDefault="00773C19" w:rsidP="00773C19">
      <w:pPr>
        <w:pStyle w:val="Heading3"/>
        <w:numPr>
          <w:ilvl w:val="2"/>
          <w:numId w:val="2"/>
        </w:numPr>
      </w:pPr>
      <w:r>
        <w:t>Level 7</w:t>
      </w:r>
      <w:r>
        <w:tab/>
        <w:t xml:space="preserve">300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100</w:t>
      </w:r>
      <w:r>
        <w:tab/>
      </w:r>
      <w:r>
        <w:tab/>
        <w:t>5%</w:t>
      </w:r>
    </w:p>
    <w:p w14:paraId="4FF82ED0" w14:textId="0322AE34" w:rsidR="00773C19" w:rsidRDefault="00773C19" w:rsidP="00773C19">
      <w:pPr>
        <w:pStyle w:val="Heading3"/>
        <w:numPr>
          <w:ilvl w:val="2"/>
          <w:numId w:val="2"/>
        </w:numPr>
      </w:pPr>
      <w:r>
        <w:t>Level 8</w:t>
      </w:r>
      <w:r>
        <w:tab/>
        <w:t xml:space="preserve">200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200</w:t>
      </w:r>
      <w:r>
        <w:tab/>
      </w:r>
      <w:r>
        <w:tab/>
        <w:t>5%</w:t>
      </w:r>
    </w:p>
    <w:p w14:paraId="722A7C10" w14:textId="6481C081" w:rsidR="00773C19" w:rsidRDefault="00773C19" w:rsidP="00773C19">
      <w:pPr>
        <w:pStyle w:val="Heading3"/>
        <w:numPr>
          <w:ilvl w:val="2"/>
          <w:numId w:val="2"/>
        </w:numPr>
      </w:pPr>
      <w:r>
        <w:t>Level 9</w:t>
      </w:r>
      <w:r>
        <w:tab/>
        <w:t xml:space="preserve">100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500</w:t>
      </w:r>
      <w:r>
        <w:tab/>
      </w:r>
      <w:r>
        <w:tab/>
        <w:t>5%</w:t>
      </w:r>
    </w:p>
    <w:p w14:paraId="50CD1FA3" w14:textId="60C2F6DF" w:rsidR="00773C19" w:rsidRDefault="00773C19" w:rsidP="00773C19">
      <w:pPr>
        <w:pStyle w:val="Heading3"/>
        <w:numPr>
          <w:ilvl w:val="2"/>
          <w:numId w:val="2"/>
        </w:numPr>
      </w:pPr>
      <w:r>
        <w:t>Level 10</w:t>
      </w:r>
      <w:proofErr w:type="gramStart"/>
      <w:r>
        <w:tab/>
        <w:t xml:space="preserve">  50</w:t>
      </w:r>
      <w:proofErr w:type="gramEnd"/>
      <w:r>
        <w:t xml:space="preserve"> </w:t>
      </w:r>
      <w:proofErr w:type="spellStart"/>
      <w:r>
        <w:t>nfts</w:t>
      </w:r>
      <w:proofErr w:type="spellEnd"/>
      <w:r>
        <w:tab/>
        <w:t xml:space="preserve">x </w:t>
      </w:r>
      <w:r w:rsidR="00DC5867">
        <w:t>.</w:t>
      </w:r>
      <w:r>
        <w:t>1000</w:t>
      </w:r>
      <w:r>
        <w:tab/>
      </w:r>
      <w:r>
        <w:tab/>
        <w:t>5%</w:t>
      </w:r>
    </w:p>
    <w:p w14:paraId="1A2FA5F6" w14:textId="30FE9121" w:rsidR="00773C19" w:rsidRDefault="00773C19" w:rsidP="00773C19">
      <w:pPr>
        <w:pStyle w:val="Heading3"/>
        <w:numPr>
          <w:ilvl w:val="0"/>
          <w:numId w:val="0"/>
        </w:numPr>
        <w:ind w:left="1080" w:hanging="360"/>
      </w:pPr>
    </w:p>
    <w:p w14:paraId="311272C2" w14:textId="07DE6B91" w:rsidR="00773C19" w:rsidRDefault="00DC5867" w:rsidP="00773C19">
      <w:pPr>
        <w:pStyle w:val="Heading3"/>
        <w:numPr>
          <w:ilvl w:val="0"/>
          <w:numId w:val="0"/>
        </w:numPr>
        <w:ind w:left="1080" w:hanging="360"/>
      </w:pPr>
      <w:r>
        <w:t xml:space="preserve">Please note there are two pay out </w:t>
      </w:r>
    </w:p>
    <w:p w14:paraId="7AD15E62" w14:textId="5A91EC16" w:rsidR="00DC5867" w:rsidRDefault="00DC5867" w:rsidP="00DC5867">
      <w:pPr>
        <w:pStyle w:val="Heading3"/>
        <w:numPr>
          <w:ilvl w:val="3"/>
          <w:numId w:val="2"/>
        </w:numPr>
      </w:pPr>
      <w:r>
        <w:t>To the player</w:t>
      </w:r>
    </w:p>
    <w:p w14:paraId="2B1AE940" w14:textId="6F92D841" w:rsidR="00DC5867" w:rsidRDefault="00DC5867" w:rsidP="00DC5867">
      <w:pPr>
        <w:pStyle w:val="Heading3"/>
        <w:numPr>
          <w:ilvl w:val="3"/>
          <w:numId w:val="2"/>
        </w:numPr>
      </w:pPr>
      <w:r>
        <w:t xml:space="preserve">To the owner of the </w:t>
      </w:r>
      <w:proofErr w:type="spellStart"/>
      <w:r>
        <w:t>nft</w:t>
      </w:r>
      <w:proofErr w:type="spellEnd"/>
      <w:r>
        <w:t xml:space="preserve"> (we will need to work on this in details)</w:t>
      </w:r>
    </w:p>
    <w:p w14:paraId="18FD73EC" w14:textId="4E54E77F" w:rsidR="00DC5867" w:rsidRDefault="00DC5867" w:rsidP="00DC5867">
      <w:pPr>
        <w:pStyle w:val="Heading3"/>
        <w:numPr>
          <w:ilvl w:val="0"/>
          <w:numId w:val="0"/>
        </w:numPr>
      </w:pPr>
    </w:p>
    <w:p w14:paraId="2A41C6E8" w14:textId="6DF8FAFB" w:rsidR="00DC5867" w:rsidRDefault="00DC5867" w:rsidP="00DC5867">
      <w:pPr>
        <w:pStyle w:val="Heading3"/>
        <w:numPr>
          <w:ilvl w:val="0"/>
          <w:numId w:val="0"/>
        </w:numPr>
      </w:pPr>
      <w:r>
        <w:t>As the player bet anywhere from 100* tokens to 25000* tokens ($ARCHIE on ARC Chain) they have these chances to win.    *</w:t>
      </w:r>
      <w:proofErr w:type="gramStart"/>
      <w:r>
        <w:t>these</w:t>
      </w:r>
      <w:proofErr w:type="gramEnd"/>
      <w:r>
        <w:t xml:space="preserve"> numbers can be adjusted.</w:t>
      </w:r>
    </w:p>
    <w:p w14:paraId="03C16653" w14:textId="2D7F2A70" w:rsidR="00DC5867" w:rsidRDefault="00DC5867" w:rsidP="00DC5867">
      <w:pPr>
        <w:pStyle w:val="Heading3"/>
        <w:numPr>
          <w:ilvl w:val="0"/>
          <w:numId w:val="0"/>
        </w:numPr>
      </w:pPr>
    </w:p>
    <w:p w14:paraId="56AC5A70" w14:textId="63205101" w:rsidR="00773C19" w:rsidRDefault="00DC5867" w:rsidP="00DC5867">
      <w:pPr>
        <w:pStyle w:val="Heading3"/>
        <w:numPr>
          <w:ilvl w:val="0"/>
          <w:numId w:val="0"/>
        </w:numPr>
      </w:pPr>
      <w:r>
        <w:t xml:space="preserve">The rest of the system works the same way as your </w:t>
      </w:r>
      <w:proofErr w:type="spellStart"/>
      <w:r>
        <w:t>dapp</w:t>
      </w:r>
      <w:proofErr w:type="spellEnd"/>
      <w:r>
        <w:t xml:space="preserve"> </w:t>
      </w:r>
      <w:proofErr w:type="gramStart"/>
      <w:r>
        <w:t>now. ..</w:t>
      </w:r>
      <w:proofErr w:type="gramEnd"/>
      <w:r w:rsidR="00773C19">
        <w:tab/>
      </w:r>
    </w:p>
    <w:p w14:paraId="41F9A713" w14:textId="11A4AA3B" w:rsidR="00FD3A57" w:rsidRDefault="00DC5867">
      <w:pPr>
        <w:pStyle w:val="Heading1"/>
      </w:pPr>
      <w:r>
        <w:t>our challenges</w:t>
      </w:r>
    </w:p>
    <w:p w14:paraId="77A135D6" w14:textId="7CED6798" w:rsidR="00FD3A57" w:rsidRDefault="00DC5867" w:rsidP="00DC5867">
      <w:pPr>
        <w:pStyle w:val="Heading4"/>
      </w:pPr>
      <w:r>
        <w:t xml:space="preserve">How do we segregate these </w:t>
      </w:r>
      <w:proofErr w:type="spellStart"/>
      <w:r>
        <w:t>nfts</w:t>
      </w:r>
      <w:proofErr w:type="spellEnd"/>
      <w:r>
        <w:t xml:space="preserve"> that are being minted at </w:t>
      </w:r>
      <w:hyperlink r:id="rId7" w:history="1">
        <w:r w:rsidRPr="00951C5E">
          <w:rPr>
            <w:rStyle w:val="Hyperlink"/>
          </w:rPr>
          <w:t>www.archiemetanft.com</w:t>
        </w:r>
      </w:hyperlink>
    </w:p>
    <w:p w14:paraId="4F7DB500" w14:textId="10356486" w:rsidR="00DC5867" w:rsidRDefault="00DC5867" w:rsidP="00DC5867">
      <w:pPr>
        <w:pStyle w:val="Heading4"/>
      </w:pPr>
      <w:r>
        <w:t>How are we connecting the NFT owners wallet through a smart contract so they are being paid on time</w:t>
      </w:r>
    </w:p>
    <w:sectPr w:rsidR="00DC5867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1C80" w14:textId="77777777" w:rsidR="00461244" w:rsidRDefault="00461244">
      <w:pPr>
        <w:spacing w:after="0" w:line="240" w:lineRule="auto"/>
      </w:pPr>
      <w:r>
        <w:separator/>
      </w:r>
    </w:p>
    <w:p w14:paraId="1E3A1BB1" w14:textId="77777777" w:rsidR="00461244" w:rsidRDefault="00461244"/>
  </w:endnote>
  <w:endnote w:type="continuationSeparator" w:id="0">
    <w:p w14:paraId="1196CA28" w14:textId="77777777" w:rsidR="00461244" w:rsidRDefault="00461244">
      <w:pPr>
        <w:spacing w:after="0" w:line="240" w:lineRule="auto"/>
      </w:pPr>
      <w:r>
        <w:continuationSeparator/>
      </w:r>
    </w:p>
    <w:p w14:paraId="60D62696" w14:textId="77777777" w:rsidR="00461244" w:rsidRDefault="004612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69C3" w14:textId="77777777" w:rsidR="00FD3A57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1CAC7" w14:textId="77777777" w:rsidR="00461244" w:rsidRDefault="00461244">
      <w:pPr>
        <w:spacing w:after="0" w:line="240" w:lineRule="auto"/>
      </w:pPr>
      <w:r>
        <w:separator/>
      </w:r>
    </w:p>
    <w:p w14:paraId="53DD170C" w14:textId="77777777" w:rsidR="00461244" w:rsidRDefault="00461244"/>
  </w:footnote>
  <w:footnote w:type="continuationSeparator" w:id="0">
    <w:p w14:paraId="59ECF88F" w14:textId="77777777" w:rsidR="00461244" w:rsidRDefault="00461244">
      <w:pPr>
        <w:spacing w:after="0" w:line="240" w:lineRule="auto"/>
      </w:pPr>
      <w:r>
        <w:continuationSeparator/>
      </w:r>
    </w:p>
    <w:p w14:paraId="73085A64" w14:textId="77777777" w:rsidR="00461244" w:rsidRDefault="004612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54FC1C09"/>
    <w:multiLevelType w:val="multilevel"/>
    <w:tmpl w:val="4142F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num w:numId="1" w16cid:durableId="55203919">
    <w:abstractNumId w:val="0"/>
  </w:num>
  <w:num w:numId="2" w16cid:durableId="880172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19"/>
    <w:rsid w:val="00461244"/>
    <w:rsid w:val="00773C19"/>
    <w:rsid w:val="00DC5867"/>
    <w:rsid w:val="00F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1555"/>
  <w15:chartTrackingRefBased/>
  <w15:docId w15:val="{FA215FA1-82B2-9B46-A54C-DD837A92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C5867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rchiemetan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chieneko/Library/Containers/com.microsoft.Word/Data/Library/Application%20Support/Microsoft/Office/16.0/DTS/en-US%7bA346DD6C-F1BE-1043-81D2-1BEE33876501%7d/%7bEC22D978-EB53-0A44-9CAD-932C11223EC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creditvaana</dc:creator>
  <cp:keywords/>
  <dc:description/>
  <cp:lastModifiedBy>ARCHIE NEKO</cp:lastModifiedBy>
  <cp:revision>1</cp:revision>
  <dcterms:created xsi:type="dcterms:W3CDTF">2023-01-01T17:25:00Z</dcterms:created>
  <dcterms:modified xsi:type="dcterms:W3CDTF">2023-01-01T17:43:00Z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